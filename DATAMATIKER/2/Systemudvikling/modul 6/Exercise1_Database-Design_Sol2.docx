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26" w:rsidRPr="005E7E5D" w:rsidRDefault="00236826" w:rsidP="0023682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5E7E5D">
        <w:rPr>
          <w:rFonts w:asciiTheme="minorHAnsi" w:hAnsiTheme="minorHAnsi" w:cstheme="minorHAnsi"/>
          <w:sz w:val="24"/>
          <w:szCs w:val="24"/>
          <w:lang w:val="en-US"/>
        </w:rPr>
        <w:t>System Development 2</w:t>
      </w:r>
    </w:p>
    <w:p w:rsidR="00236826" w:rsidRPr="005E7E5D" w:rsidRDefault="00236826" w:rsidP="00236826">
      <w:pPr>
        <w:pBdr>
          <w:bottom w:val="single" w:sz="12" w:space="1" w:color="auto"/>
        </w:pBdr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5E7E5D">
        <w:rPr>
          <w:rFonts w:asciiTheme="minorHAnsi" w:hAnsiTheme="minorHAnsi" w:cstheme="minorHAnsi"/>
          <w:b/>
          <w:sz w:val="48"/>
          <w:szCs w:val="48"/>
          <w:lang w:val="en-US"/>
        </w:rPr>
        <w:t>Exercise 1: Database Design</w:t>
      </w:r>
      <w:r>
        <w:rPr>
          <w:rFonts w:asciiTheme="minorHAnsi" w:hAnsiTheme="minorHAnsi" w:cstheme="minorHAnsi"/>
          <w:b/>
          <w:sz w:val="48"/>
          <w:szCs w:val="48"/>
          <w:lang w:val="en-US"/>
        </w:rPr>
        <w:t xml:space="preserve"> – Solution </w:t>
      </w:r>
      <w:r>
        <w:rPr>
          <w:rFonts w:asciiTheme="minorHAnsi" w:hAnsiTheme="minorHAnsi" w:cstheme="minorHAnsi"/>
          <w:b/>
          <w:sz w:val="48"/>
          <w:szCs w:val="48"/>
          <w:lang w:val="en-US"/>
        </w:rPr>
        <w:t>2</w:t>
      </w:r>
    </w:p>
    <w:p w:rsidR="00F308B1" w:rsidRPr="00BC2830" w:rsidRDefault="00236826" w:rsidP="00F308B1">
      <w:pPr>
        <w:pStyle w:val="Overskrift3"/>
        <w:rPr>
          <w:rFonts w:asciiTheme="minorHAnsi" w:hAnsiTheme="minorHAnsi" w:cs="Arial"/>
          <w:color w:val="4F81BD"/>
          <w:sz w:val="28"/>
          <w:szCs w:val="28"/>
          <w:lang w:val="en-US"/>
        </w:rPr>
      </w:pPr>
      <w:r>
        <w:rPr>
          <w:rFonts w:asciiTheme="minorHAnsi" w:hAnsiTheme="minorHAnsi" w:cs="Arial"/>
          <w:color w:val="4F81BD"/>
          <w:sz w:val="22"/>
          <w:szCs w:val="22"/>
          <w:lang w:val="en-US"/>
        </w:rPr>
        <w:br/>
      </w:r>
      <w:r w:rsidR="00F308B1" w:rsidRPr="00BC2830">
        <w:rPr>
          <w:rFonts w:asciiTheme="minorHAnsi" w:hAnsiTheme="minorHAnsi" w:cs="Arial"/>
          <w:color w:val="4F81BD"/>
          <w:sz w:val="28"/>
          <w:szCs w:val="28"/>
          <w:lang w:val="en-US"/>
        </w:rPr>
        <w:t xml:space="preserve">Exercise </w:t>
      </w:r>
      <w:r w:rsidR="00EC7149">
        <w:rPr>
          <w:rFonts w:asciiTheme="minorHAnsi" w:hAnsiTheme="minorHAnsi" w:cs="Arial"/>
          <w:color w:val="4F81BD"/>
          <w:sz w:val="28"/>
          <w:szCs w:val="28"/>
          <w:lang w:val="en-US"/>
        </w:rPr>
        <w:t>2</w:t>
      </w:r>
      <w:r w:rsidR="00F308B1" w:rsidRPr="00BC2830">
        <w:rPr>
          <w:rFonts w:asciiTheme="minorHAnsi" w:hAnsiTheme="minorHAnsi" w:cs="Arial"/>
          <w:color w:val="4F81BD"/>
          <w:sz w:val="28"/>
          <w:szCs w:val="28"/>
          <w:lang w:val="en-US"/>
        </w:rPr>
        <w:t xml:space="preserve">:  </w:t>
      </w:r>
      <w:r w:rsidR="00EC7149">
        <w:rPr>
          <w:rFonts w:asciiTheme="minorHAnsi" w:hAnsiTheme="minorHAnsi" w:cs="Arial"/>
          <w:color w:val="4F81BD"/>
          <w:sz w:val="28"/>
          <w:szCs w:val="28"/>
          <w:lang w:val="en-US"/>
        </w:rPr>
        <w:t xml:space="preserve">Map </w:t>
      </w:r>
      <w:r w:rsidR="00EC7149" w:rsidRPr="00EC7149">
        <w:rPr>
          <w:rFonts w:asciiTheme="minorHAnsi" w:hAnsiTheme="minorHAnsi" w:cs="Arial"/>
          <w:color w:val="4F81BD"/>
          <w:sz w:val="28"/>
          <w:szCs w:val="28"/>
          <w:lang w:val="en-US"/>
        </w:rPr>
        <w:t>to relational model - Movies</w:t>
      </w:r>
    </w:p>
    <w:p w:rsidR="00F308B1" w:rsidRPr="00BC2830" w:rsidRDefault="00F308B1" w:rsidP="00F308B1">
      <w:pPr>
        <w:rPr>
          <w:rFonts w:asciiTheme="minorHAnsi" w:hAnsiTheme="minorHAnsi" w:cs="Arial"/>
          <w:sz w:val="22"/>
          <w:szCs w:val="22"/>
          <w:lang w:val="en-US"/>
        </w:rPr>
      </w:pPr>
    </w:p>
    <w:p w:rsidR="00EC7149" w:rsidRDefault="00EC714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..</w:t>
      </w:r>
    </w:p>
    <w:p w:rsidR="00EC7149" w:rsidRDefault="00EC7149" w:rsidP="00EC7149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6090285" cy="1319530"/>
            <wp:effectExtent l="0" t="0" r="571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A9" w:rsidRDefault="00EC714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..</w:t>
      </w:r>
    </w:p>
    <w:p w:rsidR="001A3ADC" w:rsidRDefault="001A3ADC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A3ADC" w:rsidRDefault="001A3ADC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A3ADC" w:rsidRDefault="001A3ADC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A3ADC" w:rsidRPr="00EC7149" w:rsidRDefault="00EC7149" w:rsidP="001A3ADC">
      <w:pPr>
        <w:rPr>
          <w:rFonts w:asciiTheme="minorHAnsi" w:hAnsiTheme="minorHAnsi"/>
          <w:b/>
          <w:color w:val="00B0F0"/>
          <w:sz w:val="24"/>
          <w:szCs w:val="24"/>
          <w:lang w:val="en-US"/>
        </w:rPr>
      </w:pPr>
      <w:r w:rsidRPr="00EC7149">
        <w:rPr>
          <w:rFonts w:asciiTheme="minorHAnsi" w:hAnsiTheme="minorHAnsi"/>
          <w:b/>
          <w:sz w:val="24"/>
          <w:szCs w:val="24"/>
          <w:lang w:val="en-US"/>
        </w:rPr>
        <w:t>Transform the domain model to a relational model (relational database schema)</w:t>
      </w:r>
    </w:p>
    <w:p w:rsidR="001A3ADC" w:rsidRDefault="00EC7149" w:rsidP="00EC7149">
      <w:pPr>
        <w:jc w:val="center"/>
      </w:pPr>
      <w:r w:rsidRPr="00C63772"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2A49F8A1" wp14:editId="4CECB0E5">
            <wp:extent cx="3771429" cy="2714286"/>
            <wp:effectExtent l="0" t="0" r="63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DC" w:rsidRDefault="001A3ADC" w:rsidP="001A3ADC"/>
    <w:p w:rsidR="001A3ADC" w:rsidRDefault="001A3ADC" w:rsidP="001A3ADC"/>
    <w:p w:rsidR="001A3ADC" w:rsidRPr="001717A0" w:rsidRDefault="001A3ADC" w:rsidP="001A3ADC">
      <w:pPr>
        <w:rPr>
          <w:lang w:val="en-US"/>
        </w:rPr>
      </w:pPr>
      <w:bookmarkStart w:id="0" w:name="_GoBack"/>
      <w:bookmarkEnd w:id="0"/>
    </w:p>
    <w:p w:rsidR="001A3ADC" w:rsidRPr="001A3ADC" w:rsidRDefault="001A3ADC" w:rsidP="001A3ADC">
      <w:pPr>
        <w:rPr>
          <w:rFonts w:asciiTheme="minorHAnsi" w:hAnsiTheme="minorHAnsi" w:cs="Arial"/>
          <w:sz w:val="22"/>
          <w:szCs w:val="22"/>
          <w:lang w:val="en-US"/>
        </w:rPr>
      </w:pPr>
      <w:r w:rsidRPr="001A3ADC">
        <w:rPr>
          <w:b/>
          <w:lang w:val="en-US"/>
        </w:rPr>
        <w:br/>
      </w:r>
      <w:r w:rsidR="001717A0">
        <w:rPr>
          <w:noProof/>
        </w:rPr>
        <w:drawing>
          <wp:inline distT="0" distB="0" distL="0" distR="0" wp14:anchorId="37378D50" wp14:editId="021D0B05">
            <wp:extent cx="6332220" cy="230060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DC" w:rsidRDefault="001A3ADC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A3ADC" w:rsidRPr="001717A0" w:rsidRDefault="001717A0" w:rsidP="00DF2380">
      <w:pPr>
        <w:rPr>
          <w:rFonts w:asciiTheme="minorHAnsi" w:hAnsiTheme="minorHAnsi"/>
          <w:b/>
          <w:i/>
          <w:noProof/>
          <w:sz w:val="24"/>
          <w:szCs w:val="24"/>
        </w:rPr>
      </w:pPr>
      <w:r>
        <w:rPr>
          <w:noProof/>
        </w:rPr>
        <w:lastRenderedPageBreak/>
        <w:br/>
      </w:r>
      <w:r w:rsidRPr="001717A0">
        <w:rPr>
          <w:rFonts w:asciiTheme="minorHAnsi" w:hAnsiTheme="minorHAnsi"/>
          <w:b/>
          <w:i/>
          <w:noProof/>
          <w:sz w:val="24"/>
          <w:szCs w:val="24"/>
        </w:rPr>
        <w:t>Create database and tables</w:t>
      </w:r>
    </w:p>
    <w:p w:rsidR="001717A0" w:rsidRPr="001717A0" w:rsidRDefault="001717A0" w:rsidP="00DF2380">
      <w:pPr>
        <w:rPr>
          <w:rFonts w:asciiTheme="minorHAnsi" w:hAnsiTheme="minorHAnsi"/>
          <w:noProof/>
        </w:rPr>
      </w:pPr>
    </w:p>
    <w:p w:rsidR="001717A0" w:rsidRDefault="001717A0" w:rsidP="00DF2380">
      <w:pPr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0E1E3D64" wp14:editId="7F5981B5">
            <wp:extent cx="6133334" cy="4561905"/>
            <wp:effectExtent l="0" t="0" r="127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A0" w:rsidRDefault="001717A0" w:rsidP="00DF2380">
      <w:pPr>
        <w:rPr>
          <w:rFonts w:asciiTheme="minorHAnsi" w:hAnsiTheme="minorHAnsi"/>
          <w:noProof/>
        </w:rPr>
      </w:pPr>
    </w:p>
    <w:p w:rsidR="001717A0" w:rsidRDefault="001717A0" w:rsidP="00DF2380">
      <w:pPr>
        <w:rPr>
          <w:rFonts w:asciiTheme="minorHAnsi" w:hAnsiTheme="minorHAnsi"/>
          <w:noProof/>
        </w:rPr>
      </w:pPr>
    </w:p>
    <w:p w:rsidR="001717A0" w:rsidRDefault="001717A0" w:rsidP="00DF2380">
      <w:pPr>
        <w:rPr>
          <w:rFonts w:asciiTheme="minorHAnsi" w:hAnsiTheme="minorHAnsi"/>
          <w:noProof/>
        </w:rPr>
      </w:pPr>
    </w:p>
    <w:p w:rsidR="00B400BD" w:rsidRPr="00B400BD" w:rsidRDefault="00B400BD" w:rsidP="00DF2380">
      <w:pPr>
        <w:rPr>
          <w:rFonts w:asciiTheme="minorHAnsi" w:hAnsiTheme="minorHAnsi"/>
          <w:b/>
          <w:i/>
          <w:noProof/>
          <w:sz w:val="24"/>
          <w:szCs w:val="24"/>
          <w:lang w:val="en-US"/>
        </w:rPr>
      </w:pPr>
      <w:r w:rsidRPr="00B400BD">
        <w:rPr>
          <w:rFonts w:asciiTheme="minorHAnsi" w:hAnsiTheme="minorHAnsi"/>
          <w:b/>
          <w:i/>
          <w:noProof/>
          <w:sz w:val="24"/>
          <w:szCs w:val="24"/>
          <w:lang w:val="en-US"/>
        </w:rPr>
        <w:t>Inser</w:t>
      </w:r>
      <w:r>
        <w:rPr>
          <w:rFonts w:asciiTheme="minorHAnsi" w:hAnsiTheme="minorHAnsi"/>
          <w:b/>
          <w:i/>
          <w:noProof/>
          <w:sz w:val="24"/>
          <w:szCs w:val="24"/>
          <w:lang w:val="en-US"/>
        </w:rPr>
        <w:t xml:space="preserve">t </w:t>
      </w:r>
      <w:r w:rsidRPr="00B400BD">
        <w:rPr>
          <w:rFonts w:asciiTheme="minorHAnsi" w:hAnsiTheme="minorHAnsi"/>
          <w:b/>
          <w:i/>
          <w:noProof/>
          <w:sz w:val="24"/>
          <w:szCs w:val="24"/>
          <w:lang w:val="en-US"/>
        </w:rPr>
        <w:t>and delete according to a, b, c</w:t>
      </w:r>
    </w:p>
    <w:p w:rsidR="00B400BD" w:rsidRDefault="00B400BD" w:rsidP="00DF2380">
      <w:pPr>
        <w:rPr>
          <w:rFonts w:asciiTheme="minorHAnsi" w:hAnsiTheme="minorHAnsi"/>
          <w:noProof/>
          <w:lang w:val="en-US"/>
        </w:rPr>
      </w:pPr>
    </w:p>
    <w:p w:rsidR="00B400BD" w:rsidRPr="00B400BD" w:rsidRDefault="00B400BD" w:rsidP="00DF2380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 xml:space="preserve">See sql scripts in </w:t>
      </w:r>
      <w:r w:rsidRPr="00B400BD">
        <w:rPr>
          <w:rFonts w:asciiTheme="minorHAnsi" w:hAnsiTheme="minorHAnsi"/>
          <w:noProof/>
          <w:lang w:val="en-US"/>
        </w:rPr>
        <w:t>sqlForExercise2</w:t>
      </w:r>
      <w:r>
        <w:rPr>
          <w:rFonts w:asciiTheme="minorHAnsi" w:hAnsiTheme="minorHAnsi"/>
          <w:noProof/>
          <w:lang w:val="en-US"/>
        </w:rPr>
        <w:t>.zip.</w:t>
      </w:r>
    </w:p>
    <w:p w:rsidR="001717A0" w:rsidRPr="001717A0" w:rsidRDefault="001717A0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sectPr w:rsidR="001717A0" w:rsidRPr="001717A0" w:rsidSect="001A3ADC">
      <w:footerReference w:type="default" r:id="rId12"/>
      <w:pgSz w:w="11906" w:h="16838"/>
      <w:pgMar w:top="567" w:right="567" w:bottom="567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00" w:rsidRDefault="00022600" w:rsidP="00E5490D">
      <w:r>
        <w:separator/>
      </w:r>
    </w:p>
  </w:endnote>
  <w:endnote w:type="continuationSeparator" w:id="0">
    <w:p w:rsidR="00022600" w:rsidRDefault="00022600" w:rsidP="00E5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7A" w:rsidRDefault="00FE397A" w:rsidP="00E5490D">
    <w:pPr>
      <w:pStyle w:val="Sidefod"/>
      <w:pBdr>
        <w:top w:val="single" w:sz="4" w:space="1" w:color="auto"/>
      </w:pBdr>
    </w:pPr>
  </w:p>
  <w:p w:rsidR="00FE397A" w:rsidRDefault="00FE397A" w:rsidP="00E5490D">
    <w:pPr>
      <w:pStyle w:val="Sidefod"/>
      <w:pBdr>
        <w:top w:val="single" w:sz="4" w:space="1" w:color="auto"/>
      </w:pBdr>
      <w:tabs>
        <w:tab w:val="clear" w:pos="9638"/>
        <w:tab w:val="right" w:pos="9923"/>
      </w:tabs>
    </w:pPr>
    <w:r>
      <w:tab/>
    </w:r>
    <w:r>
      <w:tab/>
    </w:r>
    <w:r w:rsidR="007D34E1">
      <w:rPr>
        <w:i/>
      </w:rPr>
      <w:t>page</w:t>
    </w:r>
    <w:r>
      <w:rPr>
        <w:i/>
      </w:rPr>
      <w:t xml:space="preserve"> </w:t>
    </w:r>
    <w:r w:rsidR="00FC58B3">
      <w:rPr>
        <w:i/>
      </w:rPr>
      <w:fldChar w:fldCharType="begin"/>
    </w:r>
    <w:r>
      <w:rPr>
        <w:i/>
      </w:rPr>
      <w:instrText xml:space="preserve"> PAGE  \* Arabic  \* MERGEFORMAT </w:instrText>
    </w:r>
    <w:r w:rsidR="00FC58B3">
      <w:rPr>
        <w:i/>
      </w:rPr>
      <w:fldChar w:fldCharType="separate"/>
    </w:r>
    <w:r w:rsidR="00236826">
      <w:rPr>
        <w:i/>
        <w:noProof/>
      </w:rPr>
      <w:t>2</w:t>
    </w:r>
    <w:r w:rsidR="00FC58B3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00" w:rsidRDefault="00022600" w:rsidP="00E5490D">
      <w:r>
        <w:separator/>
      </w:r>
    </w:p>
  </w:footnote>
  <w:footnote w:type="continuationSeparator" w:id="0">
    <w:p w:rsidR="00022600" w:rsidRDefault="00022600" w:rsidP="00E5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1F8"/>
    <w:multiLevelType w:val="hybridMultilevel"/>
    <w:tmpl w:val="D5C0A2E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FA5"/>
    <w:multiLevelType w:val="hybridMultilevel"/>
    <w:tmpl w:val="01C2D580"/>
    <w:lvl w:ilvl="0" w:tplc="AB8E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5976"/>
    <w:multiLevelType w:val="hybridMultilevel"/>
    <w:tmpl w:val="654A5272"/>
    <w:lvl w:ilvl="0" w:tplc="4AD660C2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C37C8"/>
    <w:multiLevelType w:val="hybridMultilevel"/>
    <w:tmpl w:val="246833DC"/>
    <w:lvl w:ilvl="0" w:tplc="EE6EAC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222" w:hanging="360"/>
      </w:pPr>
    </w:lvl>
    <w:lvl w:ilvl="2" w:tplc="0406001B" w:tentative="1">
      <w:start w:val="1"/>
      <w:numFmt w:val="lowerRoman"/>
      <w:lvlText w:val="%3."/>
      <w:lvlJc w:val="right"/>
      <w:pPr>
        <w:ind w:left="1942" w:hanging="180"/>
      </w:pPr>
    </w:lvl>
    <w:lvl w:ilvl="3" w:tplc="0406000F" w:tentative="1">
      <w:start w:val="1"/>
      <w:numFmt w:val="decimal"/>
      <w:lvlText w:val="%4."/>
      <w:lvlJc w:val="left"/>
      <w:pPr>
        <w:ind w:left="2662" w:hanging="360"/>
      </w:pPr>
    </w:lvl>
    <w:lvl w:ilvl="4" w:tplc="04060019" w:tentative="1">
      <w:start w:val="1"/>
      <w:numFmt w:val="lowerLetter"/>
      <w:lvlText w:val="%5."/>
      <w:lvlJc w:val="left"/>
      <w:pPr>
        <w:ind w:left="3382" w:hanging="360"/>
      </w:pPr>
    </w:lvl>
    <w:lvl w:ilvl="5" w:tplc="0406001B" w:tentative="1">
      <w:start w:val="1"/>
      <w:numFmt w:val="lowerRoman"/>
      <w:lvlText w:val="%6."/>
      <w:lvlJc w:val="right"/>
      <w:pPr>
        <w:ind w:left="4102" w:hanging="180"/>
      </w:pPr>
    </w:lvl>
    <w:lvl w:ilvl="6" w:tplc="0406000F" w:tentative="1">
      <w:start w:val="1"/>
      <w:numFmt w:val="decimal"/>
      <w:lvlText w:val="%7."/>
      <w:lvlJc w:val="left"/>
      <w:pPr>
        <w:ind w:left="4822" w:hanging="360"/>
      </w:pPr>
    </w:lvl>
    <w:lvl w:ilvl="7" w:tplc="04060019" w:tentative="1">
      <w:start w:val="1"/>
      <w:numFmt w:val="lowerLetter"/>
      <w:lvlText w:val="%8."/>
      <w:lvlJc w:val="left"/>
      <w:pPr>
        <w:ind w:left="5542" w:hanging="360"/>
      </w:pPr>
    </w:lvl>
    <w:lvl w:ilvl="8" w:tplc="040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F714A2"/>
    <w:multiLevelType w:val="hybridMultilevel"/>
    <w:tmpl w:val="81F04E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A356A"/>
    <w:multiLevelType w:val="hybridMultilevel"/>
    <w:tmpl w:val="BDA6064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7FB2"/>
    <w:multiLevelType w:val="hybridMultilevel"/>
    <w:tmpl w:val="BE2292C4"/>
    <w:lvl w:ilvl="0" w:tplc="A3207B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4F81B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5ECF"/>
    <w:multiLevelType w:val="hybridMultilevel"/>
    <w:tmpl w:val="03366D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A1D05"/>
    <w:multiLevelType w:val="hybridMultilevel"/>
    <w:tmpl w:val="BF70D37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148BA"/>
    <w:multiLevelType w:val="hybridMultilevel"/>
    <w:tmpl w:val="90D0F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65E32"/>
    <w:multiLevelType w:val="hybridMultilevel"/>
    <w:tmpl w:val="69B832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3CEE"/>
    <w:multiLevelType w:val="hybridMultilevel"/>
    <w:tmpl w:val="77A0A3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15184"/>
    <w:multiLevelType w:val="hybridMultilevel"/>
    <w:tmpl w:val="C234E6A4"/>
    <w:lvl w:ilvl="0" w:tplc="CBDC3A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297E00"/>
    <w:multiLevelType w:val="hybridMultilevel"/>
    <w:tmpl w:val="3B7C65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16276"/>
    <w:multiLevelType w:val="hybridMultilevel"/>
    <w:tmpl w:val="342E0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F0E8B"/>
    <w:multiLevelType w:val="hybridMultilevel"/>
    <w:tmpl w:val="3236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81AA0"/>
    <w:multiLevelType w:val="hybridMultilevel"/>
    <w:tmpl w:val="254643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00515"/>
    <w:multiLevelType w:val="hybridMultilevel"/>
    <w:tmpl w:val="38F453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702"/>
    <w:multiLevelType w:val="hybridMultilevel"/>
    <w:tmpl w:val="8A5C893E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56841"/>
    <w:multiLevelType w:val="hybridMultilevel"/>
    <w:tmpl w:val="A840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315EB"/>
    <w:multiLevelType w:val="hybridMultilevel"/>
    <w:tmpl w:val="6A64E3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E26739"/>
    <w:multiLevelType w:val="hybridMultilevel"/>
    <w:tmpl w:val="9FD2C97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D25D2"/>
    <w:multiLevelType w:val="hybridMultilevel"/>
    <w:tmpl w:val="2410D4C4"/>
    <w:lvl w:ilvl="0" w:tplc="7A6E5D9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D4733"/>
    <w:multiLevelType w:val="hybridMultilevel"/>
    <w:tmpl w:val="7D64D5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860D5"/>
    <w:multiLevelType w:val="hybridMultilevel"/>
    <w:tmpl w:val="E99A7832"/>
    <w:lvl w:ilvl="0" w:tplc="7A6E5D9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A7AA2"/>
    <w:multiLevelType w:val="hybridMultilevel"/>
    <w:tmpl w:val="C59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E6885"/>
    <w:multiLevelType w:val="hybridMultilevel"/>
    <w:tmpl w:val="012EBA0E"/>
    <w:lvl w:ilvl="0" w:tplc="AB8E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20D29"/>
    <w:multiLevelType w:val="hybridMultilevel"/>
    <w:tmpl w:val="032C2E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32035"/>
    <w:multiLevelType w:val="hybridMultilevel"/>
    <w:tmpl w:val="A7EEC23E"/>
    <w:lvl w:ilvl="0" w:tplc="625E19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2A6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E65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420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CCB3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4B7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AF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A32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8E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D271FDF"/>
    <w:multiLevelType w:val="hybridMultilevel"/>
    <w:tmpl w:val="0A0CD0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24C4"/>
    <w:multiLevelType w:val="hybridMultilevel"/>
    <w:tmpl w:val="3D8A26DA"/>
    <w:lvl w:ilvl="0" w:tplc="9E80FA42">
      <w:start w:val="9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C7D6F"/>
    <w:multiLevelType w:val="hybridMultilevel"/>
    <w:tmpl w:val="D6FC35A6"/>
    <w:lvl w:ilvl="0" w:tplc="86C4956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331D84"/>
    <w:multiLevelType w:val="hybridMultilevel"/>
    <w:tmpl w:val="1224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60CFC"/>
    <w:multiLevelType w:val="hybridMultilevel"/>
    <w:tmpl w:val="86A29F3E"/>
    <w:lvl w:ilvl="0" w:tplc="BE1CD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7FA1"/>
    <w:multiLevelType w:val="hybridMultilevel"/>
    <w:tmpl w:val="4044E8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2301F"/>
    <w:multiLevelType w:val="hybridMultilevel"/>
    <w:tmpl w:val="AD808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3469A"/>
    <w:multiLevelType w:val="hybridMultilevel"/>
    <w:tmpl w:val="78085F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64323"/>
    <w:multiLevelType w:val="hybridMultilevel"/>
    <w:tmpl w:val="C3F2D8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12293F"/>
    <w:multiLevelType w:val="hybridMultilevel"/>
    <w:tmpl w:val="EF7042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6669B"/>
    <w:multiLevelType w:val="hybridMultilevel"/>
    <w:tmpl w:val="7D328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C1805"/>
    <w:multiLevelType w:val="hybridMultilevel"/>
    <w:tmpl w:val="72FA6B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53D55"/>
    <w:multiLevelType w:val="hybridMultilevel"/>
    <w:tmpl w:val="549AED8C"/>
    <w:lvl w:ilvl="0" w:tplc="86C49562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31"/>
  </w:num>
  <w:num w:numId="4">
    <w:abstractNumId w:val="0"/>
  </w:num>
  <w:num w:numId="5">
    <w:abstractNumId w:val="41"/>
  </w:num>
  <w:num w:numId="6">
    <w:abstractNumId w:val="3"/>
  </w:num>
  <w:num w:numId="7">
    <w:abstractNumId w:val="8"/>
  </w:num>
  <w:num w:numId="8">
    <w:abstractNumId w:val="18"/>
  </w:num>
  <w:num w:numId="9">
    <w:abstractNumId w:val="30"/>
  </w:num>
  <w:num w:numId="10">
    <w:abstractNumId w:val="40"/>
  </w:num>
  <w:num w:numId="11">
    <w:abstractNumId w:val="1"/>
  </w:num>
  <w:num w:numId="12">
    <w:abstractNumId w:val="26"/>
  </w:num>
  <w:num w:numId="13">
    <w:abstractNumId w:val="17"/>
  </w:num>
  <w:num w:numId="14">
    <w:abstractNumId w:val="21"/>
  </w:num>
  <w:num w:numId="15">
    <w:abstractNumId w:val="5"/>
  </w:num>
  <w:num w:numId="16">
    <w:abstractNumId w:val="7"/>
  </w:num>
  <w:num w:numId="17">
    <w:abstractNumId w:val="28"/>
  </w:num>
  <w:num w:numId="18">
    <w:abstractNumId w:val="11"/>
  </w:num>
  <w:num w:numId="19">
    <w:abstractNumId w:val="2"/>
  </w:num>
  <w:num w:numId="20">
    <w:abstractNumId w:val="39"/>
  </w:num>
  <w:num w:numId="21">
    <w:abstractNumId w:val="34"/>
  </w:num>
  <w:num w:numId="22">
    <w:abstractNumId w:val="9"/>
  </w:num>
  <w:num w:numId="23">
    <w:abstractNumId w:val="15"/>
  </w:num>
  <w:num w:numId="24">
    <w:abstractNumId w:val="36"/>
  </w:num>
  <w:num w:numId="25">
    <w:abstractNumId w:val="27"/>
  </w:num>
  <w:num w:numId="26">
    <w:abstractNumId w:val="23"/>
  </w:num>
  <w:num w:numId="27">
    <w:abstractNumId w:val="14"/>
  </w:num>
  <w:num w:numId="28">
    <w:abstractNumId w:val="4"/>
  </w:num>
  <w:num w:numId="29">
    <w:abstractNumId w:val="35"/>
  </w:num>
  <w:num w:numId="30">
    <w:abstractNumId w:val="38"/>
  </w:num>
  <w:num w:numId="31">
    <w:abstractNumId w:val="19"/>
  </w:num>
  <w:num w:numId="32">
    <w:abstractNumId w:val="24"/>
  </w:num>
  <w:num w:numId="33">
    <w:abstractNumId w:val="22"/>
  </w:num>
  <w:num w:numId="34">
    <w:abstractNumId w:val="32"/>
  </w:num>
  <w:num w:numId="35">
    <w:abstractNumId w:val="33"/>
  </w:num>
  <w:num w:numId="36">
    <w:abstractNumId w:val="20"/>
  </w:num>
  <w:num w:numId="37">
    <w:abstractNumId w:val="25"/>
  </w:num>
  <w:num w:numId="38">
    <w:abstractNumId w:val="6"/>
  </w:num>
  <w:num w:numId="39">
    <w:abstractNumId w:val="37"/>
  </w:num>
  <w:num w:numId="40">
    <w:abstractNumId w:val="10"/>
  </w:num>
  <w:num w:numId="41">
    <w:abstractNumId w:val="1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1C9"/>
    <w:rsid w:val="00005485"/>
    <w:rsid w:val="00022600"/>
    <w:rsid w:val="00035782"/>
    <w:rsid w:val="0003633C"/>
    <w:rsid w:val="0005070F"/>
    <w:rsid w:val="00052644"/>
    <w:rsid w:val="000641C9"/>
    <w:rsid w:val="00083743"/>
    <w:rsid w:val="000867B9"/>
    <w:rsid w:val="000A7593"/>
    <w:rsid w:val="000B2FC1"/>
    <w:rsid w:val="000D6F53"/>
    <w:rsid w:val="000D7411"/>
    <w:rsid w:val="000F0C93"/>
    <w:rsid w:val="000F4298"/>
    <w:rsid w:val="000F7FF1"/>
    <w:rsid w:val="001101F3"/>
    <w:rsid w:val="00113FB3"/>
    <w:rsid w:val="001163E6"/>
    <w:rsid w:val="00125858"/>
    <w:rsid w:val="00131C59"/>
    <w:rsid w:val="00133C20"/>
    <w:rsid w:val="0014616C"/>
    <w:rsid w:val="00146C83"/>
    <w:rsid w:val="00150354"/>
    <w:rsid w:val="001633E8"/>
    <w:rsid w:val="00164EC8"/>
    <w:rsid w:val="001717A0"/>
    <w:rsid w:val="00172A28"/>
    <w:rsid w:val="001827A1"/>
    <w:rsid w:val="00192241"/>
    <w:rsid w:val="001A3ADC"/>
    <w:rsid w:val="001D2B1E"/>
    <w:rsid w:val="00222748"/>
    <w:rsid w:val="00236625"/>
    <w:rsid w:val="00236826"/>
    <w:rsid w:val="00243C4B"/>
    <w:rsid w:val="00263623"/>
    <w:rsid w:val="00277061"/>
    <w:rsid w:val="00286065"/>
    <w:rsid w:val="00290AE4"/>
    <w:rsid w:val="00293494"/>
    <w:rsid w:val="002A2916"/>
    <w:rsid w:val="002B2C7D"/>
    <w:rsid w:val="002B7022"/>
    <w:rsid w:val="002C1959"/>
    <w:rsid w:val="002C51DA"/>
    <w:rsid w:val="002C7118"/>
    <w:rsid w:val="002D544C"/>
    <w:rsid w:val="002E5F24"/>
    <w:rsid w:val="00303D59"/>
    <w:rsid w:val="0030671F"/>
    <w:rsid w:val="0031064B"/>
    <w:rsid w:val="00311D13"/>
    <w:rsid w:val="0031478E"/>
    <w:rsid w:val="00314DA8"/>
    <w:rsid w:val="00322EA2"/>
    <w:rsid w:val="00323104"/>
    <w:rsid w:val="00356B30"/>
    <w:rsid w:val="00361E8A"/>
    <w:rsid w:val="00365422"/>
    <w:rsid w:val="0036749F"/>
    <w:rsid w:val="00397CD7"/>
    <w:rsid w:val="003A7A4B"/>
    <w:rsid w:val="003B64A7"/>
    <w:rsid w:val="003B6959"/>
    <w:rsid w:val="003D775C"/>
    <w:rsid w:val="003D7C0D"/>
    <w:rsid w:val="003E1338"/>
    <w:rsid w:val="004020E9"/>
    <w:rsid w:val="00403F9E"/>
    <w:rsid w:val="0042029D"/>
    <w:rsid w:val="00436FE3"/>
    <w:rsid w:val="00437D99"/>
    <w:rsid w:val="004675AF"/>
    <w:rsid w:val="00471BC7"/>
    <w:rsid w:val="0047506E"/>
    <w:rsid w:val="0049587C"/>
    <w:rsid w:val="004A01C4"/>
    <w:rsid w:val="004B03FE"/>
    <w:rsid w:val="004C5304"/>
    <w:rsid w:val="004C5413"/>
    <w:rsid w:val="004D62BF"/>
    <w:rsid w:val="004E34AE"/>
    <w:rsid w:val="004E4813"/>
    <w:rsid w:val="004E6ABA"/>
    <w:rsid w:val="004F0420"/>
    <w:rsid w:val="00524590"/>
    <w:rsid w:val="005277E8"/>
    <w:rsid w:val="005443CC"/>
    <w:rsid w:val="00570A61"/>
    <w:rsid w:val="00575637"/>
    <w:rsid w:val="005A2095"/>
    <w:rsid w:val="005A6363"/>
    <w:rsid w:val="005B0C85"/>
    <w:rsid w:val="005B1A17"/>
    <w:rsid w:val="005B5F4F"/>
    <w:rsid w:val="005D6905"/>
    <w:rsid w:val="005E3B11"/>
    <w:rsid w:val="00605BCF"/>
    <w:rsid w:val="006078CA"/>
    <w:rsid w:val="006230BB"/>
    <w:rsid w:val="00634A1C"/>
    <w:rsid w:val="006378FA"/>
    <w:rsid w:val="006473BF"/>
    <w:rsid w:val="00657A94"/>
    <w:rsid w:val="006669C2"/>
    <w:rsid w:val="0067361C"/>
    <w:rsid w:val="00690615"/>
    <w:rsid w:val="006908B1"/>
    <w:rsid w:val="00692B40"/>
    <w:rsid w:val="006A507F"/>
    <w:rsid w:val="006A752E"/>
    <w:rsid w:val="006B4509"/>
    <w:rsid w:val="006C03EC"/>
    <w:rsid w:val="006C3E2B"/>
    <w:rsid w:val="006C6429"/>
    <w:rsid w:val="006E3140"/>
    <w:rsid w:val="00700F7C"/>
    <w:rsid w:val="00740E2E"/>
    <w:rsid w:val="00742F4A"/>
    <w:rsid w:val="00746BAF"/>
    <w:rsid w:val="00783C27"/>
    <w:rsid w:val="0078532A"/>
    <w:rsid w:val="007918CD"/>
    <w:rsid w:val="00794816"/>
    <w:rsid w:val="007C5F77"/>
    <w:rsid w:val="007D04BF"/>
    <w:rsid w:val="007D34E1"/>
    <w:rsid w:val="007D59D6"/>
    <w:rsid w:val="007E3223"/>
    <w:rsid w:val="007F7C88"/>
    <w:rsid w:val="00802430"/>
    <w:rsid w:val="008057E2"/>
    <w:rsid w:val="008100E4"/>
    <w:rsid w:val="00812ACC"/>
    <w:rsid w:val="00822C3E"/>
    <w:rsid w:val="0083190B"/>
    <w:rsid w:val="008C0690"/>
    <w:rsid w:val="008C2D2B"/>
    <w:rsid w:val="008C5496"/>
    <w:rsid w:val="009131AE"/>
    <w:rsid w:val="00930924"/>
    <w:rsid w:val="009329CF"/>
    <w:rsid w:val="00940076"/>
    <w:rsid w:val="00940950"/>
    <w:rsid w:val="00952B4E"/>
    <w:rsid w:val="00960ED6"/>
    <w:rsid w:val="00962144"/>
    <w:rsid w:val="009670FA"/>
    <w:rsid w:val="00973E4F"/>
    <w:rsid w:val="009B64D5"/>
    <w:rsid w:val="009C7273"/>
    <w:rsid w:val="009F27CC"/>
    <w:rsid w:val="00A06E91"/>
    <w:rsid w:val="00A205A0"/>
    <w:rsid w:val="00A71419"/>
    <w:rsid w:val="00AA6ABE"/>
    <w:rsid w:val="00AB1AE3"/>
    <w:rsid w:val="00AB2E49"/>
    <w:rsid w:val="00AE2259"/>
    <w:rsid w:val="00B03944"/>
    <w:rsid w:val="00B226FD"/>
    <w:rsid w:val="00B24DEF"/>
    <w:rsid w:val="00B26992"/>
    <w:rsid w:val="00B400BD"/>
    <w:rsid w:val="00B41959"/>
    <w:rsid w:val="00B42EF5"/>
    <w:rsid w:val="00B471E0"/>
    <w:rsid w:val="00B64EA9"/>
    <w:rsid w:val="00B85FF9"/>
    <w:rsid w:val="00B91EF2"/>
    <w:rsid w:val="00BA2E31"/>
    <w:rsid w:val="00BB0DD4"/>
    <w:rsid w:val="00BB31E7"/>
    <w:rsid w:val="00BC2830"/>
    <w:rsid w:val="00BD11E5"/>
    <w:rsid w:val="00BD3D57"/>
    <w:rsid w:val="00C3284E"/>
    <w:rsid w:val="00C42835"/>
    <w:rsid w:val="00C45DEE"/>
    <w:rsid w:val="00C63772"/>
    <w:rsid w:val="00C803EF"/>
    <w:rsid w:val="00C84108"/>
    <w:rsid w:val="00CD1573"/>
    <w:rsid w:val="00CD61FD"/>
    <w:rsid w:val="00CF4063"/>
    <w:rsid w:val="00CF5999"/>
    <w:rsid w:val="00D02A40"/>
    <w:rsid w:val="00D06119"/>
    <w:rsid w:val="00D10F9B"/>
    <w:rsid w:val="00D13EAB"/>
    <w:rsid w:val="00D37107"/>
    <w:rsid w:val="00D44A32"/>
    <w:rsid w:val="00D5510F"/>
    <w:rsid w:val="00D601D9"/>
    <w:rsid w:val="00D7503B"/>
    <w:rsid w:val="00DF1BAB"/>
    <w:rsid w:val="00DF2380"/>
    <w:rsid w:val="00E01702"/>
    <w:rsid w:val="00E12E4D"/>
    <w:rsid w:val="00E33023"/>
    <w:rsid w:val="00E35242"/>
    <w:rsid w:val="00E43B56"/>
    <w:rsid w:val="00E45ACD"/>
    <w:rsid w:val="00E5490D"/>
    <w:rsid w:val="00E615FA"/>
    <w:rsid w:val="00E625A9"/>
    <w:rsid w:val="00E71515"/>
    <w:rsid w:val="00E71559"/>
    <w:rsid w:val="00E76D82"/>
    <w:rsid w:val="00E77968"/>
    <w:rsid w:val="00E83FCA"/>
    <w:rsid w:val="00E92621"/>
    <w:rsid w:val="00E97310"/>
    <w:rsid w:val="00EA39D8"/>
    <w:rsid w:val="00EA42A2"/>
    <w:rsid w:val="00EA776F"/>
    <w:rsid w:val="00EB5E8D"/>
    <w:rsid w:val="00EC7149"/>
    <w:rsid w:val="00EF161C"/>
    <w:rsid w:val="00F13548"/>
    <w:rsid w:val="00F23FBB"/>
    <w:rsid w:val="00F3089F"/>
    <w:rsid w:val="00F308B1"/>
    <w:rsid w:val="00F3579B"/>
    <w:rsid w:val="00F43F22"/>
    <w:rsid w:val="00F54AF5"/>
    <w:rsid w:val="00F709C5"/>
    <w:rsid w:val="00F76570"/>
    <w:rsid w:val="00F84020"/>
    <w:rsid w:val="00F852CE"/>
    <w:rsid w:val="00F85A40"/>
    <w:rsid w:val="00F938D2"/>
    <w:rsid w:val="00F942C7"/>
    <w:rsid w:val="00FC2B47"/>
    <w:rsid w:val="00FC58B3"/>
    <w:rsid w:val="00FE24A3"/>
    <w:rsid w:val="00FE397A"/>
    <w:rsid w:val="00FE65AC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0D39F"/>
  <w15:docId w15:val="{33B58604-AE29-44D9-8722-6BD52C4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verskrift2">
    <w:name w:val="heading 2"/>
    <w:basedOn w:val="Normal"/>
    <w:next w:val="Normal"/>
    <w:link w:val="Overskrift2Tegn"/>
    <w:qFormat/>
    <w:rsid w:val="0078532A"/>
    <w:pPr>
      <w:keepNext/>
      <w:jc w:val="center"/>
      <w:outlineLvl w:val="1"/>
    </w:pPr>
    <w:rPr>
      <w:b/>
      <w:i/>
    </w:rPr>
  </w:style>
  <w:style w:type="paragraph" w:styleId="Overskrift3">
    <w:name w:val="heading 3"/>
    <w:basedOn w:val="Normal"/>
    <w:next w:val="Normal"/>
    <w:link w:val="Overskrift3Tegn"/>
    <w:qFormat/>
    <w:rsid w:val="0078532A"/>
    <w:pPr>
      <w:keepNext/>
      <w:outlineLvl w:val="2"/>
    </w:pPr>
    <w:rPr>
      <w:b/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490D"/>
  </w:style>
  <w:style w:type="paragraph" w:styleId="Sidefod">
    <w:name w:val="footer"/>
    <w:basedOn w:val="Normal"/>
    <w:link w:val="SidefodTegn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490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90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90D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E5490D"/>
    <w:pPr>
      <w:spacing w:after="0" w:line="240" w:lineRule="auto"/>
    </w:pPr>
    <w:rPr>
      <w:rFonts w:eastAsiaTheme="minorEastAsia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5490D"/>
    <w:rPr>
      <w:rFonts w:eastAsiaTheme="minorEastAsia"/>
    </w:rPr>
  </w:style>
  <w:style w:type="table" w:styleId="Tabel-Gitter">
    <w:name w:val="Table Grid"/>
    <w:basedOn w:val="Tabel-Normal"/>
    <w:uiPriority w:val="59"/>
    <w:rsid w:val="00DF1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dsholdertekst">
    <w:name w:val="Placeholder Text"/>
    <w:basedOn w:val="Standardskrifttypeiafsnit"/>
    <w:uiPriority w:val="99"/>
    <w:semiHidden/>
    <w:rsid w:val="0078532A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rsid w:val="0078532A"/>
    <w:rPr>
      <w:rFonts w:ascii="Arial" w:eastAsia="Times New Roman" w:hAnsi="Arial" w:cs="Times New Roman"/>
      <w:b/>
      <w:kern w:val="28"/>
      <w:sz w:val="28"/>
      <w:szCs w:val="20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78532A"/>
    <w:rPr>
      <w:rFonts w:ascii="Times New Roman" w:eastAsia="Times New Roman" w:hAnsi="Times New Roman" w:cs="Times New Roman"/>
      <w:b/>
      <w:i/>
      <w:sz w:val="20"/>
      <w:szCs w:val="20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78532A"/>
    <w:rPr>
      <w:rFonts w:ascii="Times New Roman" w:eastAsia="Times New Roman" w:hAnsi="Times New Roman" w:cs="Times New Roman"/>
      <w:b/>
      <w:i/>
      <w:sz w:val="20"/>
      <w:szCs w:val="20"/>
      <w:lang w:eastAsia="da-DK"/>
    </w:rPr>
  </w:style>
  <w:style w:type="paragraph" w:styleId="Almindeligtekst">
    <w:name w:val="Plain Text"/>
    <w:basedOn w:val="Normal"/>
    <w:link w:val="AlmindeligtekstTegn"/>
    <w:rsid w:val="0078532A"/>
    <w:rPr>
      <w:rFonts w:ascii="Courier New" w:hAnsi="Courier New" w:cs="Courier New"/>
    </w:rPr>
  </w:style>
  <w:style w:type="character" w:customStyle="1" w:styleId="AlmindeligtekstTegn">
    <w:name w:val="Almindelig tekst Tegn"/>
    <w:basedOn w:val="Standardskrifttypeiafsnit"/>
    <w:link w:val="Almindeligtekst"/>
    <w:rsid w:val="0078532A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rsid w:val="0078532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78532A"/>
    <w:pPr>
      <w:ind w:left="720"/>
      <w:contextualSpacing/>
    </w:pPr>
  </w:style>
  <w:style w:type="paragraph" w:customStyle="1" w:styleId="Default">
    <w:name w:val="Default"/>
    <w:rsid w:val="004C53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ysskygge-markeringsfarve11">
    <w:name w:val="Lys skygge - markeringsfarve 11"/>
    <w:basedOn w:val="Tabel-Normal"/>
    <w:uiPriority w:val="60"/>
    <w:rsid w:val="00EA39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liste-markeringsfarve11">
    <w:name w:val="Lys liste - markeringsfarve11"/>
    <w:basedOn w:val="Tabel-Normal"/>
    <w:uiPriority w:val="61"/>
    <w:rsid w:val="000867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raftigfremhvning">
    <w:name w:val="Intense Emphasis"/>
    <w:basedOn w:val="Standardskrifttypeiafsnit"/>
    <w:uiPriority w:val="21"/>
    <w:qFormat/>
    <w:rsid w:val="00437D99"/>
    <w:rPr>
      <w:b/>
      <w:bCs/>
      <w:i/>
      <w:i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7D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7D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286065"/>
    <w:rPr>
      <w:color w:val="800080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3654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365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k">
    <w:name w:val="Strong"/>
    <w:qFormat/>
    <w:rsid w:val="005B0C85"/>
    <w:rPr>
      <w:b/>
      <w:bCs/>
    </w:rPr>
  </w:style>
  <w:style w:type="paragraph" w:customStyle="1" w:styleId="body">
    <w:name w:val="body"/>
    <w:basedOn w:val="Normal"/>
    <w:rsid w:val="00E625A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4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471E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\Materialer\ITogET\Emnebeskrivelser\EmneBeskrivelsevirksomhed2sem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4B34-E1B4-44CA-AD8A-A061FDBF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EmneBeskrivelsevirksomhed2sem</Template>
  <TotalTime>2</TotalTime>
  <Pages>2</Pages>
  <Words>45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Lars Landberg Toftegaard</cp:lastModifiedBy>
  <cp:revision>4</cp:revision>
  <cp:lastPrinted>2017-03-15T16:08:00Z</cp:lastPrinted>
  <dcterms:created xsi:type="dcterms:W3CDTF">2017-03-15T16:06:00Z</dcterms:created>
  <dcterms:modified xsi:type="dcterms:W3CDTF">2018-02-28T22:21:00Z</dcterms:modified>
</cp:coreProperties>
</file>